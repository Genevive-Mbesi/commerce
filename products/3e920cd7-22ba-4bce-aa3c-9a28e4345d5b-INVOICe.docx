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466D803E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A365CA4A9D5F4AC8AF8108103DACA98A"/>
            </w:placeholder>
            <w:temporary/>
            <w:showingPlcHdr/>
            <w15:appearance w15:val="hidden"/>
          </w:sdtPr>
          <w:sdtContent>
            <w:tc>
              <w:tcPr>
                <w:tcW w:w="3539" w:type="dxa"/>
                <w:hideMark/>
              </w:tcPr>
              <w:p w14:paraId="409998C3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5F864E46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3E75C0AD" w14:textId="77777777" w:rsidR="00A340F2" w:rsidRDefault="00A340F2" w:rsidP="002F5404">
            <w:r>
              <w:rPr>
                <w:noProof/>
                <w:lang w:eastAsia="en-US"/>
              </w:rPr>
              <w:drawing>
                <wp:inline distT="0" distB="0" distL="0" distR="0" wp14:anchorId="34B98213" wp14:editId="4BBFE672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1BA73FD1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71DDAABB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BD5EA24DB65C4A4AA412ADA4BF7421E3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5FEBAA76" w14:textId="77777777" w:rsidR="00A340F2" w:rsidRPr="00064E3E" w:rsidRDefault="00000000" w:rsidP="002F5404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Enter date:"/>
                <w:tag w:val="Enter date:"/>
                <w:id w:val="231969675"/>
                <w:placeholder>
                  <w:docPart w:val="8BB1CE87E27345ECA28BDFE873062CD5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sz w:val="32"/>
                    <w:szCs w:val="32"/>
                  </w:rPr>
                  <w:t>Date</w:t>
                </w:r>
              </w:sdtContent>
            </w:sdt>
          </w:p>
        </w:tc>
        <w:tc>
          <w:tcPr>
            <w:tcW w:w="3539" w:type="dxa"/>
            <w:hideMark/>
          </w:tcPr>
          <w:p w14:paraId="6EF76BAC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DE967B3C97BC46D791B58AF9D6411B09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24EA9A86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Enter invoice number:"/>
                <w:tag w:val="Enter invoice number:"/>
                <w:id w:val="-150998254"/>
                <w:placeholder>
                  <w:docPart w:val="EF0E5C152B064149A850515A1A8D7B34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32"/>
                    <w:szCs w:val="32"/>
                  </w:rPr>
                  <w:t>Number</w:t>
                </w:r>
              </w:sdtContent>
            </w:sdt>
          </w:p>
        </w:tc>
        <w:tc>
          <w:tcPr>
            <w:tcW w:w="3539" w:type="dxa"/>
            <w:hideMark/>
          </w:tcPr>
          <w:p w14:paraId="5736D607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Enter your company name:"/>
                <w:tag w:val="Enter your company name:"/>
                <w:id w:val="350161346"/>
                <w:placeholder>
                  <w:docPart w:val="7C8AEDCA31D847788DBB5D85CD981F2E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YOUR COMPANY</w:t>
                </w:r>
              </w:sdtContent>
            </w:sdt>
          </w:p>
          <w:p w14:paraId="6DBDB217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1357180349"/>
                <w:placeholder>
                  <w:docPart w:val="B4A3B586B4B24EC891340725B80861D3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Enter City, ST ZIP Code:"/>
              <w:tag w:val="Enter City, ST ZIP Code:"/>
              <w:id w:val="287557139"/>
              <w:placeholder>
                <w:docPart w:val="E88545B00EE7404EA48D49B7920C49D8"/>
              </w:placeholder>
              <w:temporary/>
              <w:showingPlcHdr/>
              <w15:appearance w15:val="hidden"/>
            </w:sdtPr>
            <w:sdtContent>
              <w:p w14:paraId="21661D9C" w14:textId="77777777" w:rsidR="00CF2287" w:rsidRPr="00064E3E" w:rsidRDefault="00CF2287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p>
            </w:sdtContent>
          </w:sdt>
          <w:p w14:paraId="658AA9E2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15429914"/>
                <w:placeholder>
                  <w:docPart w:val="C822E2E2D1B2451D96E84CFF4CDF0096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13A4367F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-1224293375"/>
                <w:placeholder>
                  <w:docPart w:val="BA898D473EDB4BECAFE63A2AF5D502A7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1DCB4F20" w14:textId="77777777" w:rsidR="00A340F2" w:rsidRPr="00EC16CD" w:rsidRDefault="00000000" w:rsidP="002F5404">
            <w:pPr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-1226066209"/>
                <w:placeholder>
                  <w:docPart w:val="CCAECD8726314DFAAC06DA1FAA92BE20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</w:tr>
      <w:tr w:rsidR="00A340F2" w14:paraId="1E8AB694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7A47E973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41E413CCABCB49918EDBEFF7AEFDFBC4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33D3C748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2135629126"/>
                <w:placeholder>
                  <w:docPart w:val="D15CD2DEEA614BA8B6F6FF57F00536EA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Enter City, ST ZIP Code:"/>
              <w:tag w:val="Enter City, ST ZIP Code:"/>
              <w:id w:val="-1198380150"/>
              <w:placeholder>
                <w:docPart w:val="61A22D5C1B0D4202B33531659868269F"/>
              </w:placeholder>
              <w:temporary/>
              <w:showingPlcHdr/>
              <w15:appearance w15:val="hidden"/>
            </w:sdtPr>
            <w:sdtContent>
              <w:p w14:paraId="5E90DB36" w14:textId="77777777" w:rsidR="00A340F2" w:rsidRPr="00064E3E" w:rsidRDefault="00CF2287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p>
            </w:sdtContent>
          </w:sdt>
          <w:p w14:paraId="7636A073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2102980467"/>
                <w:placeholder>
                  <w:docPart w:val="220750C3DEAB4FAFA164A42283AE80A3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28B642F5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1062064642"/>
                <w:placeholder>
                  <w:docPart w:val="D1109365BB8C4CC3A198C9C9700840A2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7333691F" w14:textId="77777777" w:rsidR="00A340F2" w:rsidRDefault="00000000" w:rsidP="002F5404">
            <w:pPr>
              <w:rPr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2138455500"/>
                <w:placeholder>
                  <w:docPart w:val="F45230B4051942C699614DC7E4B69877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  <w:tc>
          <w:tcPr>
            <w:tcW w:w="3539" w:type="dxa"/>
          </w:tcPr>
          <w:p w14:paraId="1654CC57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4E2FE5AB" w14:textId="77777777" w:rsidR="00A340F2" w:rsidRDefault="00A340F2" w:rsidP="002F5404">
            <w:pPr>
              <w:jc w:val="center"/>
            </w:pPr>
          </w:p>
        </w:tc>
      </w:tr>
    </w:tbl>
    <w:p w14:paraId="4A8AFCFE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6"/>
        <w:gridCol w:w="2815"/>
        <w:gridCol w:w="3176"/>
        <w:gridCol w:w="1971"/>
      </w:tblGrid>
      <w:tr w:rsidR="00A340F2" w14:paraId="31A3F236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51188313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Salesperson:"/>
                <w:tag w:val="Salesperson:"/>
                <w:id w:val="-720821619"/>
                <w:placeholder>
                  <w:docPart w:val="6E906915899549C9B76147298D12A630"/>
                </w:placeholder>
                <w:temporary/>
                <w:showingPlcHdr/>
                <w15:appearance w15:val="hidden"/>
              </w:sdtPr>
              <w:sdtContent>
                <w:r w:rsidR="00CF2287">
                  <w:t>SALESPERSON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346951D6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E8B3AD973FB4434B9328A657043DF9E7"/>
                </w:placeholder>
                <w:temporary/>
                <w:showingPlcHdr/>
                <w15:appearance w15:val="hidden"/>
              </w:sdtPr>
              <w:sdtContent>
                <w:r w:rsidR="00CF2287"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CB8BDC468EDA4BEB8AF22B55139E7FF1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shd w:val="clear" w:color="auto" w:fill="auto"/>
                <w:hideMark/>
              </w:tcPr>
              <w:p w14:paraId="477541BA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7867653E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5498BE25F8C140C5804F4260D00696EC"/>
                </w:placeholder>
                <w:temporary/>
                <w:showingPlcHdr/>
                <w15:appearance w15:val="hidden"/>
              </w:sdtPr>
              <w:sdtContent>
                <w:r w:rsidR="00CF2287">
                  <w:t>Due date</w:t>
                </w:r>
              </w:sdtContent>
            </w:sdt>
          </w:p>
        </w:tc>
      </w:tr>
      <w:tr w:rsidR="00A340F2" w14:paraId="03463B04" w14:textId="77777777" w:rsidTr="00B727BE">
        <w:trPr>
          <w:trHeight w:hRule="exact" w:val="403"/>
        </w:trPr>
        <w:tc>
          <w:tcPr>
            <w:tcW w:w="2092" w:type="dxa"/>
          </w:tcPr>
          <w:p w14:paraId="798FD0AA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313" w:type="dxa"/>
          </w:tcPr>
          <w:p w14:paraId="1D44FBCD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sdt>
          <w:sdtPr>
            <w:rPr>
              <w:rFonts w:cstheme="minorHAnsi"/>
            </w:rPr>
            <w:alias w:val="Enter due on receipt:"/>
            <w:tag w:val="Enter due on receipt:"/>
            <w:id w:val="-820273682"/>
            <w:placeholder>
              <w:docPart w:val="D97FFAE6469C410C9C9DDF1E9FA9F286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hideMark/>
              </w:tcPr>
              <w:p w14:paraId="7A7CACA1" w14:textId="77777777" w:rsidR="00A340F2" w:rsidRPr="00064E3E" w:rsidRDefault="00CF2287" w:rsidP="002F5404">
                <w:pPr>
                  <w:rPr>
                    <w:rFonts w:cstheme="minorHAnsi"/>
                  </w:rPr>
                </w:pPr>
                <w:r w:rsidRPr="00064E3E">
                  <w:rPr>
                    <w:rFonts w:cstheme="minorHAnsi"/>
                    <w:sz w:val="22"/>
                  </w:rPr>
                  <w:t>Due on Receipt</w:t>
                </w:r>
              </w:p>
            </w:tc>
          </w:sdtContent>
        </w:sdt>
        <w:tc>
          <w:tcPr>
            <w:tcW w:w="1620" w:type="dxa"/>
          </w:tcPr>
          <w:p w14:paraId="1BF78F6E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</w:tr>
    </w:tbl>
    <w:p w14:paraId="3852C9F1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44F1C618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5B19F2F3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6181BFD897604271AF70DF505ECBD2E5"/>
                </w:placeholder>
                <w:temporary/>
                <w:showingPlcHdr/>
                <w15:appearance w15:val="hidden"/>
              </w:sdtPr>
              <w:sdtContent>
                <w:r w:rsidR="00CF2287">
                  <w:t>Quantity</w:t>
                </w:r>
              </w:sdtContent>
            </w:sdt>
          </w:p>
        </w:tc>
        <w:sdt>
          <w:sdtPr>
            <w:alias w:val="Description:"/>
            <w:tag w:val="Description:"/>
            <w:id w:val="329724175"/>
            <w:placeholder>
              <w:docPart w:val="16BEF3DDCE71478C9662366F6D0AFDCF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  <w:hideMark/>
              </w:tcPr>
              <w:p w14:paraId="0D8A414D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C4CFA91053994182B7D095800B6DB2DA"/>
            </w:placeholder>
            <w:temporary/>
            <w:showingPlcHdr/>
            <w15:appearance w15:val="hidden"/>
          </w:sdtPr>
          <w:sdtContent>
            <w:tc>
              <w:tcPr>
                <w:tcW w:w="2304" w:type="dxa"/>
                <w:hideMark/>
              </w:tcPr>
              <w:p w14:paraId="0BF7E577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D3109630760F40ACAB5FB7B08361A4C1"/>
            </w:placeholder>
            <w:temporary/>
            <w:showingPlcHdr/>
            <w15:appearance w15:val="hidden"/>
          </w:sdtPr>
          <w:sdtContent>
            <w:tc>
              <w:tcPr>
                <w:tcW w:w="2195" w:type="dxa"/>
                <w:hideMark/>
              </w:tcPr>
              <w:p w14:paraId="402ACC70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14:paraId="0A4965A8" w14:textId="77777777" w:rsidR="000E7C40" w:rsidRDefault="000E7C40"/>
    <w:p w14:paraId="3CCD96D4" w14:textId="77777777"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14:paraId="1B3FB0B7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926576106"/>
            <w:placeholder>
              <w:docPart w:val="0716140036DB42108FC66F413075472A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362010B8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71399772"/>
            <w:placeholder>
              <w:docPart w:val="79B05F96F4264563BAA92426F73B16D1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072E242F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102EE18A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94E206368D1747B299875485C8E6D44C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290251611"/>
                <w:placeholder>
                  <w:docPart w:val="F7505B96B63D43E695F3F8728FE4DC45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718F2307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3900A4C7B19C4827A45E6CA2A7CA05CE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0473321"/>
                <w:placeholder>
                  <w:docPart w:val="29E66EFC2D934AA49E08C1AA1F120645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2720E5F7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516921254"/>
            <w:placeholder>
              <w:docPart w:val="A3DEC7FA8E164AED9602539637D5DFE0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756B28FB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142264931"/>
            <w:placeholder>
              <w:docPart w:val="CD1EA8F4BEF74EEE8EC3D11F7D987B4B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2B10107C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22551CB9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1646959923"/>
                <w:placeholder>
                  <w:docPart w:val="5059BC7680AF498D8F42ED2C5FAFAF6F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585146362"/>
                <w:placeholder>
                  <w:docPart w:val="D02B58F7964E4EF6BD4261D461481327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363B971C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83964745"/>
                <w:placeholder>
                  <w:docPart w:val="44CD4EC53FAF4AA1B9D5C77FCE44DB16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752045910"/>
                <w:placeholder>
                  <w:docPart w:val="070423F08078424CA3AA30A83FDF10C6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11EA5E18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806759184"/>
            <w:placeholder>
              <w:docPart w:val="218A5859A1C94359937449400D140EB1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3422F193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1688170736"/>
            <w:placeholder>
              <w:docPart w:val="EC68DE0064844CD791249BFC5B1D5B40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3B9A5AC3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2B98B3D2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2142686059"/>
                <w:placeholder>
                  <w:docPart w:val="69E69B323EB0487D8CDEE12B1EDF6C6E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5938588"/>
                <w:placeholder>
                  <w:docPart w:val="390C61FA642B4F98A646AEDFE377F139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1C3755FC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60663672"/>
                <w:placeholder>
                  <w:docPart w:val="02DBB78B33DF42DEA5BE02786BCFFA67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796800901"/>
                <w:placeholder>
                  <w:docPart w:val="4B1F65503A3345109D0E64E81069734E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4E6305FB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517991938"/>
            <w:placeholder>
              <w:docPart w:val="9781D4B7609345D097F11FF0976FCF81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67288560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1425107756"/>
            <w:placeholder>
              <w:docPart w:val="1807A3C29B1F4A34B1650DCD4EB54FBF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189198BB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249D0425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075161892"/>
                <w:placeholder>
                  <w:docPart w:val="32BF211438854E4397A8C25C2BACA21F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374459684"/>
                <w:placeholder>
                  <w:docPart w:val="C5CE4387976A49339CF68F252314AA9F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36B4BA7C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3343658"/>
                <w:placeholder>
                  <w:docPart w:val="7900A0685C6D422F9DAA4029F83D3065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836292828"/>
                <w:placeholder>
                  <w:docPart w:val="5971767517C048ABB739B8B1875E0932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762BE5D2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47E94D58" w14:textId="77777777" w:rsidR="00A340F2" w:rsidRDefault="00000000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64B7BF351C624DD59696A089998FFC32"/>
                </w:placeholder>
                <w:temporary/>
                <w:showingPlcHdr/>
                <w15:appearance w15:val="hidden"/>
              </w:sdtPr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5C48F6AB" w14:textId="77777777" w:rsidR="00A340F2" w:rsidRDefault="00A340F2" w:rsidP="002F5404">
            <w:pPr>
              <w:jc w:val="right"/>
            </w:pPr>
          </w:p>
        </w:tc>
      </w:tr>
      <w:tr w:rsidR="00A340F2" w14:paraId="4FAB78C9" w14:textId="77777777" w:rsidTr="00EB63A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C3EC0178AF0E498EAD831C9F1091F6F9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0D1C921E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1C1E40DF" w14:textId="77777777" w:rsidR="00A340F2" w:rsidRDefault="00A340F2" w:rsidP="002F5404">
            <w:pPr>
              <w:jc w:val="right"/>
            </w:pPr>
          </w:p>
        </w:tc>
      </w:tr>
      <w:tr w:rsidR="00A340F2" w14:paraId="0900B338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5B93C80101FC46B5B4F0D5D65A8F7493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0045A5B1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0AF235A5" w14:textId="77777777" w:rsidR="00A340F2" w:rsidRDefault="00A340F2" w:rsidP="002F5404">
            <w:pPr>
              <w:jc w:val="right"/>
            </w:pPr>
          </w:p>
        </w:tc>
      </w:tr>
    </w:tbl>
    <w:p w14:paraId="7AE816A4" w14:textId="77777777" w:rsidR="007201A7" w:rsidRPr="00A340F2" w:rsidRDefault="007201A7" w:rsidP="00A36725"/>
    <w:sectPr w:rsidR="007201A7" w:rsidRPr="00A340F2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FF126" w14:textId="77777777" w:rsidR="00FE3DB8" w:rsidRDefault="00FE3DB8">
      <w:pPr>
        <w:spacing w:line="240" w:lineRule="auto"/>
      </w:pPr>
      <w:r>
        <w:separator/>
      </w:r>
    </w:p>
    <w:p w14:paraId="440324A2" w14:textId="77777777" w:rsidR="00FE3DB8" w:rsidRDefault="00FE3DB8"/>
  </w:endnote>
  <w:endnote w:type="continuationSeparator" w:id="0">
    <w:p w14:paraId="0D91E5EF" w14:textId="77777777" w:rsidR="00FE3DB8" w:rsidRDefault="00FE3DB8">
      <w:pPr>
        <w:spacing w:line="240" w:lineRule="auto"/>
      </w:pPr>
      <w:r>
        <w:continuationSeparator/>
      </w:r>
    </w:p>
    <w:p w14:paraId="312EBF44" w14:textId="77777777" w:rsidR="00FE3DB8" w:rsidRDefault="00FE3D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CC19E" w14:textId="77777777" w:rsidR="007201A7" w:rsidRDefault="007201A7">
    <w:pPr>
      <w:pStyle w:val="Footer"/>
    </w:pPr>
  </w:p>
  <w:p w14:paraId="2A9CD59E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DF812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09C739" wp14:editId="452CB0B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5B0C95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09C739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0E5B0C95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7FFD5" w14:textId="77777777" w:rsidR="00FE3DB8" w:rsidRDefault="00FE3DB8">
      <w:pPr>
        <w:spacing w:line="240" w:lineRule="auto"/>
      </w:pPr>
      <w:r>
        <w:separator/>
      </w:r>
    </w:p>
    <w:p w14:paraId="741E9147" w14:textId="77777777" w:rsidR="00FE3DB8" w:rsidRDefault="00FE3DB8"/>
  </w:footnote>
  <w:footnote w:type="continuationSeparator" w:id="0">
    <w:p w14:paraId="5D2B44DF" w14:textId="77777777" w:rsidR="00FE3DB8" w:rsidRDefault="00FE3DB8">
      <w:pPr>
        <w:spacing w:line="240" w:lineRule="auto"/>
      </w:pPr>
      <w:r>
        <w:continuationSeparator/>
      </w:r>
    </w:p>
    <w:p w14:paraId="5FFDFD92" w14:textId="77777777" w:rsidR="00FE3DB8" w:rsidRDefault="00FE3D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C2E45" w14:textId="77777777" w:rsidR="007201A7" w:rsidRDefault="007201A7"/>
  <w:p w14:paraId="3377E3C2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DDF76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7C1E0B" wp14:editId="2E996D7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855D7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7C1E0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5E855D7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6421008">
    <w:abstractNumId w:val="9"/>
  </w:num>
  <w:num w:numId="2" w16cid:durableId="1603295210">
    <w:abstractNumId w:val="7"/>
  </w:num>
  <w:num w:numId="3" w16cid:durableId="1278759810">
    <w:abstractNumId w:val="6"/>
  </w:num>
  <w:num w:numId="4" w16cid:durableId="605043019">
    <w:abstractNumId w:val="5"/>
  </w:num>
  <w:num w:numId="5" w16cid:durableId="1213930761">
    <w:abstractNumId w:val="4"/>
  </w:num>
  <w:num w:numId="6" w16cid:durableId="1914123305">
    <w:abstractNumId w:val="8"/>
  </w:num>
  <w:num w:numId="7" w16cid:durableId="848134100">
    <w:abstractNumId w:val="3"/>
  </w:num>
  <w:num w:numId="8" w16cid:durableId="926116487">
    <w:abstractNumId w:val="2"/>
  </w:num>
  <w:num w:numId="9" w16cid:durableId="1377466534">
    <w:abstractNumId w:val="1"/>
  </w:num>
  <w:num w:numId="10" w16cid:durableId="2641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A4"/>
    <w:rsid w:val="00064E3E"/>
    <w:rsid w:val="00077551"/>
    <w:rsid w:val="000A6E91"/>
    <w:rsid w:val="000E7C40"/>
    <w:rsid w:val="001817A4"/>
    <w:rsid w:val="001A035C"/>
    <w:rsid w:val="001D1628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D23A0"/>
    <w:rsid w:val="00422FA4"/>
    <w:rsid w:val="004858C9"/>
    <w:rsid w:val="004870D2"/>
    <w:rsid w:val="004A10E9"/>
    <w:rsid w:val="005E394D"/>
    <w:rsid w:val="00662DFA"/>
    <w:rsid w:val="006B4542"/>
    <w:rsid w:val="006F038A"/>
    <w:rsid w:val="00706ECD"/>
    <w:rsid w:val="007201A7"/>
    <w:rsid w:val="007B4FC5"/>
    <w:rsid w:val="007E0DF2"/>
    <w:rsid w:val="007E1D3F"/>
    <w:rsid w:val="00865DB9"/>
    <w:rsid w:val="0089202B"/>
    <w:rsid w:val="008B5297"/>
    <w:rsid w:val="009415D1"/>
    <w:rsid w:val="00947F34"/>
    <w:rsid w:val="009D3F3C"/>
    <w:rsid w:val="00A340F2"/>
    <w:rsid w:val="00A36725"/>
    <w:rsid w:val="00B66C63"/>
    <w:rsid w:val="00B727BE"/>
    <w:rsid w:val="00CE3710"/>
    <w:rsid w:val="00CF2287"/>
    <w:rsid w:val="00D33124"/>
    <w:rsid w:val="00D73210"/>
    <w:rsid w:val="00EB63A0"/>
    <w:rsid w:val="00EC16CD"/>
    <w:rsid w:val="00F65B05"/>
    <w:rsid w:val="00FE0263"/>
    <w:rsid w:val="00FE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C196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365CA4A9D5F4AC8AF8108103DACA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53849-D644-4829-B9BB-0642C1DAB677}"/>
      </w:docPartPr>
      <w:docPartBody>
        <w:p w:rsidR="00000000" w:rsidRDefault="00000000">
          <w:pPr>
            <w:pStyle w:val="A365CA4A9D5F4AC8AF8108103DACA98A"/>
          </w:pPr>
          <w:r w:rsidRPr="00064E3E">
            <w:t>INVOICe</w:t>
          </w:r>
        </w:p>
      </w:docPartBody>
    </w:docPart>
    <w:docPart>
      <w:docPartPr>
        <w:name w:val="BD5EA24DB65C4A4AA412ADA4BF742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AB44E-D4E7-4B96-8F67-F62DC9E93B07}"/>
      </w:docPartPr>
      <w:docPartBody>
        <w:p w:rsidR="00000000" w:rsidRDefault="00000000">
          <w:pPr>
            <w:pStyle w:val="BD5EA24DB65C4A4AA412ADA4BF7421E3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8BB1CE87E27345ECA28BDFE873062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D90F-D170-4BB9-A82B-330EA6336C12}"/>
      </w:docPartPr>
      <w:docPartBody>
        <w:p w:rsidR="00000000" w:rsidRDefault="00000000">
          <w:pPr>
            <w:pStyle w:val="8BB1CE87E27345ECA28BDFE873062CD5"/>
          </w:pPr>
          <w:r w:rsidRPr="00064E3E">
            <w:rPr>
              <w:rFonts w:cstheme="minorHAnsi"/>
              <w:sz w:val="32"/>
              <w:szCs w:val="32"/>
            </w:rPr>
            <w:t>Date</w:t>
          </w:r>
        </w:p>
      </w:docPartBody>
    </w:docPart>
    <w:docPart>
      <w:docPartPr>
        <w:name w:val="DE967B3C97BC46D791B58AF9D6411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C0F2A-FEB9-449B-A433-0E653DB7B702}"/>
      </w:docPartPr>
      <w:docPartBody>
        <w:p w:rsidR="00000000" w:rsidRDefault="00000000">
          <w:pPr>
            <w:pStyle w:val="DE967B3C97BC46D791B58AF9D6411B09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EF0E5C152B064149A850515A1A8D7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1A1EE-3B38-4BB1-947F-7E8446FFA0C6}"/>
      </w:docPartPr>
      <w:docPartBody>
        <w:p w:rsidR="00000000" w:rsidRDefault="00000000">
          <w:pPr>
            <w:pStyle w:val="EF0E5C152B064149A850515A1A8D7B34"/>
          </w:pPr>
          <w:r w:rsidRPr="00064E3E">
            <w:rPr>
              <w:rFonts w:cstheme="minorHAnsi"/>
              <w:color w:val="000000" w:themeColor="text1"/>
              <w:sz w:val="32"/>
              <w:szCs w:val="32"/>
            </w:rPr>
            <w:t>Number</w:t>
          </w:r>
        </w:p>
      </w:docPartBody>
    </w:docPart>
    <w:docPart>
      <w:docPartPr>
        <w:name w:val="7C8AEDCA31D847788DBB5D85CD981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EBA43-0534-4039-A212-F4572F153950}"/>
      </w:docPartPr>
      <w:docPartBody>
        <w:p w:rsidR="00000000" w:rsidRDefault="00000000">
          <w:pPr>
            <w:pStyle w:val="7C8AEDCA31D847788DBB5D85CD981F2E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YOUR COMPANY</w:t>
          </w:r>
        </w:p>
      </w:docPartBody>
    </w:docPart>
    <w:docPart>
      <w:docPartPr>
        <w:name w:val="B4A3B586B4B24EC891340725B8086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15DF9-5A2F-4B95-80AD-E41943D738E3}"/>
      </w:docPartPr>
      <w:docPartBody>
        <w:p w:rsidR="00000000" w:rsidRDefault="00000000">
          <w:pPr>
            <w:pStyle w:val="B4A3B586B4B24EC891340725B80861D3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Street Address</w:t>
          </w:r>
        </w:p>
      </w:docPartBody>
    </w:docPart>
    <w:docPart>
      <w:docPartPr>
        <w:name w:val="E88545B00EE7404EA48D49B7920C4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9ED10-C0A0-4742-AEFE-E895E8BEFEDB}"/>
      </w:docPartPr>
      <w:docPartBody>
        <w:p w:rsidR="00000000" w:rsidRDefault="00000000">
          <w:pPr>
            <w:pStyle w:val="E88545B00EE7404EA48D49B7920C49D8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City, ST ZIP Code</w:t>
          </w:r>
        </w:p>
      </w:docPartBody>
    </w:docPart>
    <w:docPart>
      <w:docPartPr>
        <w:name w:val="C822E2E2D1B2451D96E84CFF4CDF0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CDAF5-488E-494D-9303-8C0214B1D7CF}"/>
      </w:docPartPr>
      <w:docPartBody>
        <w:p w:rsidR="00000000" w:rsidRDefault="00000000">
          <w:pPr>
            <w:pStyle w:val="C822E2E2D1B2451D96E84CFF4CDF0096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Phone</w:t>
          </w:r>
        </w:p>
      </w:docPartBody>
    </w:docPart>
    <w:docPart>
      <w:docPartPr>
        <w:name w:val="BA898D473EDB4BECAFE63A2AF5D50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C9343-11E9-45BA-8E87-652578A8E653}"/>
      </w:docPartPr>
      <w:docPartBody>
        <w:p w:rsidR="00000000" w:rsidRDefault="00000000">
          <w:pPr>
            <w:pStyle w:val="BA898D473EDB4BECAFE63A2AF5D502A7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Fax</w:t>
          </w:r>
        </w:p>
      </w:docPartBody>
    </w:docPart>
    <w:docPart>
      <w:docPartPr>
        <w:name w:val="CCAECD8726314DFAAC06DA1FAA92B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D8418-FACA-4D90-8EF9-8BF5AA301540}"/>
      </w:docPartPr>
      <w:docPartBody>
        <w:p w:rsidR="00000000" w:rsidRDefault="00000000">
          <w:pPr>
            <w:pStyle w:val="CCAECD8726314DFAAC06DA1FAA92BE20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Email</w:t>
          </w:r>
        </w:p>
      </w:docPartBody>
    </w:docPart>
    <w:docPart>
      <w:docPartPr>
        <w:name w:val="41E413CCABCB49918EDBEFF7AEFDF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F1905-A61A-4685-A641-EB40B19AF6B1}"/>
      </w:docPartPr>
      <w:docPartBody>
        <w:p w:rsidR="00000000" w:rsidRDefault="00000000">
          <w:pPr>
            <w:pStyle w:val="41E413CCABCB49918EDBEFF7AEFDFBC4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D15CD2DEEA614BA8B6F6FF57F0053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BF65A-E44F-432E-B930-BD2F7BFC4C31}"/>
      </w:docPartPr>
      <w:docPartBody>
        <w:p w:rsidR="00000000" w:rsidRDefault="00000000">
          <w:pPr>
            <w:pStyle w:val="D15CD2DEEA614BA8B6F6FF57F00536EA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Street Address</w:t>
          </w:r>
        </w:p>
      </w:docPartBody>
    </w:docPart>
    <w:docPart>
      <w:docPartPr>
        <w:name w:val="61A22D5C1B0D4202B335316598682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3056D-79D9-42CE-A733-528A029C86EA}"/>
      </w:docPartPr>
      <w:docPartBody>
        <w:p w:rsidR="00000000" w:rsidRDefault="00000000">
          <w:pPr>
            <w:pStyle w:val="61A22D5C1B0D4202B33531659868269F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City, ST ZIP Code</w:t>
          </w:r>
        </w:p>
      </w:docPartBody>
    </w:docPart>
    <w:docPart>
      <w:docPartPr>
        <w:name w:val="220750C3DEAB4FAFA164A42283AE8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50786-15C8-4C75-8425-085BC12AFA29}"/>
      </w:docPartPr>
      <w:docPartBody>
        <w:p w:rsidR="00000000" w:rsidRDefault="00000000">
          <w:pPr>
            <w:pStyle w:val="220750C3DEAB4FAFA164A42283AE80A3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Phone</w:t>
          </w:r>
        </w:p>
      </w:docPartBody>
    </w:docPart>
    <w:docPart>
      <w:docPartPr>
        <w:name w:val="D1109365BB8C4CC3A198C9C970084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0D96E-1FA1-4F39-BC29-32EF7E62843C}"/>
      </w:docPartPr>
      <w:docPartBody>
        <w:p w:rsidR="00000000" w:rsidRDefault="00000000">
          <w:pPr>
            <w:pStyle w:val="D1109365BB8C4CC3A198C9C9700840A2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Fax</w:t>
          </w:r>
        </w:p>
      </w:docPartBody>
    </w:docPart>
    <w:docPart>
      <w:docPartPr>
        <w:name w:val="F45230B4051942C699614DC7E4B69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64F91-DE52-4E34-9547-20B5AE77B88A}"/>
      </w:docPartPr>
      <w:docPartBody>
        <w:p w:rsidR="00000000" w:rsidRDefault="00000000">
          <w:pPr>
            <w:pStyle w:val="F45230B4051942C699614DC7E4B69877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Email</w:t>
          </w:r>
        </w:p>
      </w:docPartBody>
    </w:docPart>
    <w:docPart>
      <w:docPartPr>
        <w:name w:val="6E906915899549C9B76147298D12A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DEBE8-CD7D-482F-A3BC-22A1E76D7571}"/>
      </w:docPartPr>
      <w:docPartBody>
        <w:p w:rsidR="00000000" w:rsidRDefault="00000000">
          <w:pPr>
            <w:pStyle w:val="6E906915899549C9B76147298D12A630"/>
          </w:pPr>
          <w:r>
            <w:t>SALESPERSON</w:t>
          </w:r>
        </w:p>
      </w:docPartBody>
    </w:docPart>
    <w:docPart>
      <w:docPartPr>
        <w:name w:val="E8B3AD973FB4434B9328A657043DF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9D1D3-54F2-48EC-A27D-37E1E13A1C42}"/>
      </w:docPartPr>
      <w:docPartBody>
        <w:p w:rsidR="00000000" w:rsidRDefault="00000000">
          <w:pPr>
            <w:pStyle w:val="E8B3AD973FB4434B9328A657043DF9E7"/>
          </w:pPr>
          <w:r>
            <w:t>Job</w:t>
          </w:r>
        </w:p>
      </w:docPartBody>
    </w:docPart>
    <w:docPart>
      <w:docPartPr>
        <w:name w:val="CB8BDC468EDA4BEB8AF22B55139E7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6E6CC-61B0-416C-A2EC-1850491C9887}"/>
      </w:docPartPr>
      <w:docPartBody>
        <w:p w:rsidR="00000000" w:rsidRDefault="00000000">
          <w:pPr>
            <w:pStyle w:val="CB8BDC468EDA4BEB8AF22B55139E7FF1"/>
          </w:pPr>
          <w:r>
            <w:t>Payment Terms</w:t>
          </w:r>
        </w:p>
      </w:docPartBody>
    </w:docPart>
    <w:docPart>
      <w:docPartPr>
        <w:name w:val="5498BE25F8C140C5804F4260D0069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F580B-3401-4F6C-AC01-D570EEC271B1}"/>
      </w:docPartPr>
      <w:docPartBody>
        <w:p w:rsidR="00000000" w:rsidRDefault="00000000">
          <w:pPr>
            <w:pStyle w:val="5498BE25F8C140C5804F4260D00696EC"/>
          </w:pPr>
          <w:r>
            <w:t>Due date</w:t>
          </w:r>
        </w:p>
      </w:docPartBody>
    </w:docPart>
    <w:docPart>
      <w:docPartPr>
        <w:name w:val="D97FFAE6469C410C9C9DDF1E9FA9F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47412-C848-49F6-82C4-4145C7F54EF1}"/>
      </w:docPartPr>
      <w:docPartBody>
        <w:p w:rsidR="00000000" w:rsidRDefault="00000000">
          <w:pPr>
            <w:pStyle w:val="D97FFAE6469C410C9C9DDF1E9FA9F286"/>
          </w:pPr>
          <w:r w:rsidRPr="00064E3E">
            <w:rPr>
              <w:rFonts w:cstheme="minorHAnsi"/>
            </w:rPr>
            <w:t>Due on Receipt</w:t>
          </w:r>
        </w:p>
      </w:docPartBody>
    </w:docPart>
    <w:docPart>
      <w:docPartPr>
        <w:name w:val="6181BFD897604271AF70DF505ECBD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7BDB5-CA2B-42DE-8CFF-C9977158BA1F}"/>
      </w:docPartPr>
      <w:docPartBody>
        <w:p w:rsidR="00000000" w:rsidRDefault="00000000">
          <w:pPr>
            <w:pStyle w:val="6181BFD897604271AF70DF505ECBD2E5"/>
          </w:pPr>
          <w:r>
            <w:t>Quantity</w:t>
          </w:r>
        </w:p>
      </w:docPartBody>
    </w:docPart>
    <w:docPart>
      <w:docPartPr>
        <w:name w:val="16BEF3DDCE71478C9662366F6D0AF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0BB6B-BC80-4209-9FAC-59584CB916F7}"/>
      </w:docPartPr>
      <w:docPartBody>
        <w:p w:rsidR="00000000" w:rsidRDefault="00000000">
          <w:pPr>
            <w:pStyle w:val="16BEF3DDCE71478C9662366F6D0AFDCF"/>
          </w:pPr>
          <w:r>
            <w:t>Description</w:t>
          </w:r>
        </w:p>
      </w:docPartBody>
    </w:docPart>
    <w:docPart>
      <w:docPartPr>
        <w:name w:val="C4CFA91053994182B7D095800B6DB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2520-5694-47BD-A565-05D5D0DFC210}"/>
      </w:docPartPr>
      <w:docPartBody>
        <w:p w:rsidR="00000000" w:rsidRDefault="00000000">
          <w:pPr>
            <w:pStyle w:val="C4CFA91053994182B7D095800B6DB2DA"/>
          </w:pPr>
          <w:r>
            <w:t>Unit Price</w:t>
          </w:r>
        </w:p>
      </w:docPartBody>
    </w:docPart>
    <w:docPart>
      <w:docPartPr>
        <w:name w:val="D3109630760F40ACAB5FB7B08361A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48A4E-5287-4100-A0AE-545617BC575F}"/>
      </w:docPartPr>
      <w:docPartBody>
        <w:p w:rsidR="00000000" w:rsidRDefault="00000000">
          <w:pPr>
            <w:pStyle w:val="D3109630760F40ACAB5FB7B08361A4C1"/>
          </w:pPr>
          <w:r>
            <w:t>Line Total</w:t>
          </w:r>
        </w:p>
      </w:docPartBody>
    </w:docPart>
    <w:docPart>
      <w:docPartPr>
        <w:name w:val="0716140036DB42108FC66F4130754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D0E1C-033F-4019-A072-24A55A91F81D}"/>
      </w:docPartPr>
      <w:docPartBody>
        <w:p w:rsidR="00000000" w:rsidRDefault="00000000">
          <w:pPr>
            <w:pStyle w:val="0716140036DB42108FC66F413075472A"/>
          </w:pPr>
          <w:r>
            <w:t>Product</w:t>
          </w:r>
        </w:p>
      </w:docPartBody>
    </w:docPart>
    <w:docPart>
      <w:docPartPr>
        <w:name w:val="79B05F96F4264563BAA92426F73B1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6E44E-3335-4A32-907F-DEA7A964AF3F}"/>
      </w:docPartPr>
      <w:docPartBody>
        <w:p w:rsidR="00000000" w:rsidRDefault="00000000">
          <w:pPr>
            <w:pStyle w:val="79B05F96F4264563BAA92426F73B16D1"/>
          </w:pPr>
          <w:r>
            <w:t>Product description</w:t>
          </w:r>
        </w:p>
      </w:docPartBody>
    </w:docPart>
    <w:docPart>
      <w:docPartPr>
        <w:name w:val="94E206368D1747B299875485C8E6D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7CCF5-5F15-41DE-A646-040CDF248596}"/>
      </w:docPartPr>
      <w:docPartBody>
        <w:p w:rsidR="00000000" w:rsidRDefault="00000000">
          <w:pPr>
            <w:pStyle w:val="94E206368D1747B299875485C8E6D44C"/>
          </w:pPr>
          <w:r>
            <w:rPr>
              <w:lang w:eastAsia="ja-JP"/>
            </w:rPr>
            <w:t>$</w:t>
          </w:r>
        </w:p>
      </w:docPartBody>
    </w:docPart>
    <w:docPart>
      <w:docPartPr>
        <w:name w:val="F7505B96B63D43E695F3F8728FE4D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390D6-F79D-42CE-BF06-CB9A88F140C9}"/>
      </w:docPartPr>
      <w:docPartBody>
        <w:p w:rsidR="00000000" w:rsidRDefault="00000000">
          <w:pPr>
            <w:pStyle w:val="F7505B96B63D43E695F3F8728FE4DC45"/>
          </w:pPr>
          <w:r w:rsidRPr="00CF2287">
            <w:t>A</w:t>
          </w:r>
          <w:r>
            <w:t>mount</w:t>
          </w:r>
        </w:p>
      </w:docPartBody>
    </w:docPart>
    <w:docPart>
      <w:docPartPr>
        <w:name w:val="3900A4C7B19C4827A45E6CA2A7CA0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7218-2106-4656-ADFA-D536C73BB291}"/>
      </w:docPartPr>
      <w:docPartBody>
        <w:p w:rsidR="00000000" w:rsidRDefault="00000000">
          <w:pPr>
            <w:pStyle w:val="3900A4C7B19C4827A45E6CA2A7CA05CE"/>
          </w:pPr>
          <w:r>
            <w:rPr>
              <w:lang w:eastAsia="ja-JP"/>
            </w:rPr>
            <w:t>$</w:t>
          </w:r>
        </w:p>
      </w:docPartBody>
    </w:docPart>
    <w:docPart>
      <w:docPartPr>
        <w:name w:val="29E66EFC2D934AA49E08C1AA1F120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4F22C-4F1B-47EE-B23D-48F92BCB9DF1}"/>
      </w:docPartPr>
      <w:docPartBody>
        <w:p w:rsidR="00000000" w:rsidRDefault="00000000">
          <w:pPr>
            <w:pStyle w:val="29E66EFC2D934AA49E08C1AA1F120645"/>
          </w:pPr>
          <w:r w:rsidRPr="00CF2287">
            <w:t>A</w:t>
          </w:r>
          <w:r>
            <w:t>mount</w:t>
          </w:r>
        </w:p>
      </w:docPartBody>
    </w:docPart>
    <w:docPart>
      <w:docPartPr>
        <w:name w:val="A3DEC7FA8E164AED9602539637D5D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0A33E-B6F0-47F3-A893-F447F24E0388}"/>
      </w:docPartPr>
      <w:docPartBody>
        <w:p w:rsidR="00000000" w:rsidRDefault="00000000">
          <w:pPr>
            <w:pStyle w:val="A3DEC7FA8E164AED9602539637D5DFE0"/>
          </w:pPr>
          <w:r>
            <w:t>Product</w:t>
          </w:r>
        </w:p>
      </w:docPartBody>
    </w:docPart>
    <w:docPart>
      <w:docPartPr>
        <w:name w:val="CD1EA8F4BEF74EEE8EC3D11F7D987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74AE1-0084-49F9-A32E-2EA214F2E9D5}"/>
      </w:docPartPr>
      <w:docPartBody>
        <w:p w:rsidR="00000000" w:rsidRDefault="00000000">
          <w:pPr>
            <w:pStyle w:val="CD1EA8F4BEF74EEE8EC3D11F7D987B4B"/>
          </w:pPr>
          <w:r>
            <w:t>Product description</w:t>
          </w:r>
        </w:p>
      </w:docPartBody>
    </w:docPart>
    <w:docPart>
      <w:docPartPr>
        <w:name w:val="5059BC7680AF498D8F42ED2C5FAFA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88C12-36DC-4C0A-9AB1-C6547A110723}"/>
      </w:docPartPr>
      <w:docPartBody>
        <w:p w:rsidR="00000000" w:rsidRDefault="00000000">
          <w:pPr>
            <w:pStyle w:val="5059BC7680AF498D8F42ED2C5FAFAF6F"/>
          </w:pPr>
          <w:r>
            <w:rPr>
              <w:lang w:eastAsia="ja-JP"/>
            </w:rPr>
            <w:t>$</w:t>
          </w:r>
        </w:p>
      </w:docPartBody>
    </w:docPart>
    <w:docPart>
      <w:docPartPr>
        <w:name w:val="D02B58F7964E4EF6BD4261D461481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8B6EC-BCFE-4A53-982E-3C2E1FAACF05}"/>
      </w:docPartPr>
      <w:docPartBody>
        <w:p w:rsidR="00000000" w:rsidRDefault="00000000">
          <w:pPr>
            <w:pStyle w:val="D02B58F7964E4EF6BD4261D461481327"/>
          </w:pPr>
          <w:r w:rsidRPr="00CF2287">
            <w:t>A</w:t>
          </w:r>
          <w:r>
            <w:t>mount</w:t>
          </w:r>
        </w:p>
      </w:docPartBody>
    </w:docPart>
    <w:docPart>
      <w:docPartPr>
        <w:name w:val="44CD4EC53FAF4AA1B9D5C77FCE44D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76C12-5A62-42E2-A0DC-8C2B8855003A}"/>
      </w:docPartPr>
      <w:docPartBody>
        <w:p w:rsidR="00000000" w:rsidRDefault="00000000">
          <w:pPr>
            <w:pStyle w:val="44CD4EC53FAF4AA1B9D5C77FCE44DB16"/>
          </w:pPr>
          <w:r>
            <w:rPr>
              <w:lang w:eastAsia="ja-JP"/>
            </w:rPr>
            <w:t>$</w:t>
          </w:r>
        </w:p>
      </w:docPartBody>
    </w:docPart>
    <w:docPart>
      <w:docPartPr>
        <w:name w:val="070423F08078424CA3AA30A83FDF1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08CC2-1844-47E2-BDA7-EAF4E56D1460}"/>
      </w:docPartPr>
      <w:docPartBody>
        <w:p w:rsidR="00000000" w:rsidRDefault="00000000">
          <w:pPr>
            <w:pStyle w:val="070423F08078424CA3AA30A83FDF10C6"/>
          </w:pPr>
          <w:r w:rsidRPr="00CF2287">
            <w:t>A</w:t>
          </w:r>
          <w:r>
            <w:t>mount</w:t>
          </w:r>
        </w:p>
      </w:docPartBody>
    </w:docPart>
    <w:docPart>
      <w:docPartPr>
        <w:name w:val="218A5859A1C94359937449400D140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8077D-E4EB-43E3-AA07-F242608E962F}"/>
      </w:docPartPr>
      <w:docPartBody>
        <w:p w:rsidR="00000000" w:rsidRDefault="00000000">
          <w:pPr>
            <w:pStyle w:val="218A5859A1C94359937449400D140EB1"/>
          </w:pPr>
          <w:r>
            <w:t>Product</w:t>
          </w:r>
        </w:p>
      </w:docPartBody>
    </w:docPart>
    <w:docPart>
      <w:docPartPr>
        <w:name w:val="EC68DE0064844CD791249BFC5B1D5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AB094-8566-4BB4-9E2A-B71DAB2B2EF0}"/>
      </w:docPartPr>
      <w:docPartBody>
        <w:p w:rsidR="00000000" w:rsidRDefault="00000000">
          <w:pPr>
            <w:pStyle w:val="EC68DE0064844CD791249BFC5B1D5B40"/>
          </w:pPr>
          <w:r>
            <w:t>Product description</w:t>
          </w:r>
        </w:p>
      </w:docPartBody>
    </w:docPart>
    <w:docPart>
      <w:docPartPr>
        <w:name w:val="69E69B323EB0487D8CDEE12B1EDF6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BB278-7C02-4F27-A96C-4DB9B857C5CF}"/>
      </w:docPartPr>
      <w:docPartBody>
        <w:p w:rsidR="00000000" w:rsidRDefault="00000000">
          <w:pPr>
            <w:pStyle w:val="69E69B323EB0487D8CDEE12B1EDF6C6E"/>
          </w:pPr>
          <w:r>
            <w:rPr>
              <w:lang w:eastAsia="ja-JP"/>
            </w:rPr>
            <w:t>$</w:t>
          </w:r>
        </w:p>
      </w:docPartBody>
    </w:docPart>
    <w:docPart>
      <w:docPartPr>
        <w:name w:val="390C61FA642B4F98A646AEDFE377F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9DB40-250C-4825-93CB-9D19A34B1915}"/>
      </w:docPartPr>
      <w:docPartBody>
        <w:p w:rsidR="00000000" w:rsidRDefault="00000000">
          <w:pPr>
            <w:pStyle w:val="390C61FA642B4F98A646AEDFE377F139"/>
          </w:pPr>
          <w:r w:rsidRPr="00CF2287">
            <w:t>A</w:t>
          </w:r>
          <w:r>
            <w:t>mount</w:t>
          </w:r>
        </w:p>
      </w:docPartBody>
    </w:docPart>
    <w:docPart>
      <w:docPartPr>
        <w:name w:val="02DBB78B33DF42DEA5BE02786BCFF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8E2B9-48D0-4C12-A81D-E074B042381C}"/>
      </w:docPartPr>
      <w:docPartBody>
        <w:p w:rsidR="00000000" w:rsidRDefault="00000000">
          <w:pPr>
            <w:pStyle w:val="02DBB78B33DF42DEA5BE02786BCFFA67"/>
          </w:pPr>
          <w:r>
            <w:rPr>
              <w:lang w:eastAsia="ja-JP"/>
            </w:rPr>
            <w:t>$</w:t>
          </w:r>
        </w:p>
      </w:docPartBody>
    </w:docPart>
    <w:docPart>
      <w:docPartPr>
        <w:name w:val="4B1F65503A3345109D0E64E810697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ED53E-004C-48DB-9A7A-1F280A53DF29}"/>
      </w:docPartPr>
      <w:docPartBody>
        <w:p w:rsidR="00000000" w:rsidRDefault="00000000">
          <w:pPr>
            <w:pStyle w:val="4B1F65503A3345109D0E64E81069734E"/>
          </w:pPr>
          <w:r w:rsidRPr="00CF2287">
            <w:t>A</w:t>
          </w:r>
          <w:r>
            <w:t>mount</w:t>
          </w:r>
        </w:p>
      </w:docPartBody>
    </w:docPart>
    <w:docPart>
      <w:docPartPr>
        <w:name w:val="9781D4B7609345D097F11FF0976FC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CD426-4B2F-445C-8E30-4A2787BD2C76}"/>
      </w:docPartPr>
      <w:docPartBody>
        <w:p w:rsidR="00000000" w:rsidRDefault="00000000">
          <w:pPr>
            <w:pStyle w:val="9781D4B7609345D097F11FF0976FCF81"/>
          </w:pPr>
          <w:r>
            <w:t>Product</w:t>
          </w:r>
        </w:p>
      </w:docPartBody>
    </w:docPart>
    <w:docPart>
      <w:docPartPr>
        <w:name w:val="1807A3C29B1F4A34B1650DCD4EB54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3408C-BD1C-4982-895E-01767D46A9EB}"/>
      </w:docPartPr>
      <w:docPartBody>
        <w:p w:rsidR="00000000" w:rsidRDefault="00000000">
          <w:pPr>
            <w:pStyle w:val="1807A3C29B1F4A34B1650DCD4EB54FBF"/>
          </w:pPr>
          <w:r>
            <w:t>Product description</w:t>
          </w:r>
        </w:p>
      </w:docPartBody>
    </w:docPart>
    <w:docPart>
      <w:docPartPr>
        <w:name w:val="32BF211438854E4397A8C25C2BACA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13695-6771-4E22-A78D-6C0947A002DF}"/>
      </w:docPartPr>
      <w:docPartBody>
        <w:p w:rsidR="00000000" w:rsidRDefault="00000000">
          <w:pPr>
            <w:pStyle w:val="32BF211438854E4397A8C25C2BACA21F"/>
          </w:pPr>
          <w:r>
            <w:rPr>
              <w:lang w:eastAsia="ja-JP"/>
            </w:rPr>
            <w:t>$</w:t>
          </w:r>
        </w:p>
      </w:docPartBody>
    </w:docPart>
    <w:docPart>
      <w:docPartPr>
        <w:name w:val="C5CE4387976A49339CF68F252314A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B284B-8537-46C0-8E78-572537098EE9}"/>
      </w:docPartPr>
      <w:docPartBody>
        <w:p w:rsidR="00000000" w:rsidRDefault="00000000">
          <w:pPr>
            <w:pStyle w:val="C5CE4387976A49339CF68F252314AA9F"/>
          </w:pPr>
          <w:r w:rsidRPr="00CF2287">
            <w:t>A</w:t>
          </w:r>
          <w:r>
            <w:t>mount</w:t>
          </w:r>
        </w:p>
      </w:docPartBody>
    </w:docPart>
    <w:docPart>
      <w:docPartPr>
        <w:name w:val="7900A0685C6D422F9DAA4029F83D3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1849A-8996-4D8F-BBA7-4C44BA25E6CB}"/>
      </w:docPartPr>
      <w:docPartBody>
        <w:p w:rsidR="00000000" w:rsidRDefault="00000000">
          <w:pPr>
            <w:pStyle w:val="7900A0685C6D422F9DAA4029F83D3065"/>
          </w:pPr>
          <w:r>
            <w:rPr>
              <w:lang w:eastAsia="ja-JP"/>
            </w:rPr>
            <w:t>$</w:t>
          </w:r>
        </w:p>
      </w:docPartBody>
    </w:docPart>
    <w:docPart>
      <w:docPartPr>
        <w:name w:val="5971767517C048ABB739B8B1875E0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DEA1C-E12E-4E8B-873A-71D64AEAC5AB}"/>
      </w:docPartPr>
      <w:docPartBody>
        <w:p w:rsidR="00000000" w:rsidRDefault="00000000">
          <w:pPr>
            <w:pStyle w:val="5971767517C048ABB739B8B1875E0932"/>
          </w:pPr>
          <w:r w:rsidRPr="00CF2287">
            <w:t>A</w:t>
          </w:r>
          <w:r>
            <w:t>mount</w:t>
          </w:r>
        </w:p>
      </w:docPartBody>
    </w:docPart>
    <w:docPart>
      <w:docPartPr>
        <w:name w:val="64B7BF351C624DD59696A089998FF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F8833-3D30-4BEA-BD26-92DB8C3653FF}"/>
      </w:docPartPr>
      <w:docPartBody>
        <w:p w:rsidR="00000000" w:rsidRDefault="00000000">
          <w:pPr>
            <w:pStyle w:val="64B7BF351C624DD59696A089998FFC32"/>
          </w:pPr>
          <w:r>
            <w:rPr>
              <w:sz w:val="24"/>
            </w:rPr>
            <w:t>Subtotal</w:t>
          </w:r>
        </w:p>
      </w:docPartBody>
    </w:docPart>
    <w:docPart>
      <w:docPartPr>
        <w:name w:val="C3EC0178AF0E498EAD831C9F1091F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09D23-C3F1-428E-B250-33A74E8E272A}"/>
      </w:docPartPr>
      <w:docPartBody>
        <w:p w:rsidR="00000000" w:rsidRDefault="00000000">
          <w:pPr>
            <w:pStyle w:val="C3EC0178AF0E498EAD831C9F1091F6F9"/>
          </w:pPr>
          <w:r>
            <w:rPr>
              <w:sz w:val="24"/>
            </w:rPr>
            <w:t>Sales Tax</w:t>
          </w:r>
        </w:p>
      </w:docPartBody>
    </w:docPart>
    <w:docPart>
      <w:docPartPr>
        <w:name w:val="5B93C80101FC46B5B4F0D5D65A8F7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9A470-7C1B-46A0-999F-DA0C071FD262}"/>
      </w:docPartPr>
      <w:docPartBody>
        <w:p w:rsidR="00000000" w:rsidRDefault="00000000">
          <w:pPr>
            <w:pStyle w:val="5B93C80101FC46B5B4F0D5D65A8F7493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18"/>
    <w:rsid w:val="001D1628"/>
    <w:rsid w:val="00D7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65CA4A9D5F4AC8AF8108103DACA98A">
    <w:name w:val="A365CA4A9D5F4AC8AF8108103DACA98A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kern w:val="0"/>
      <w:sz w:val="32"/>
      <w:szCs w:val="32"/>
      <w:lang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kern w:val="0"/>
      <w:sz w:val="32"/>
      <w:szCs w:val="32"/>
      <w:lang w:eastAsia="ja-JP"/>
      <w14:ligatures w14:val="none"/>
    </w:rPr>
  </w:style>
  <w:style w:type="paragraph" w:customStyle="1" w:styleId="BD5EA24DB65C4A4AA412ADA4BF7421E3">
    <w:name w:val="BD5EA24DB65C4A4AA412ADA4BF7421E3"/>
  </w:style>
  <w:style w:type="paragraph" w:customStyle="1" w:styleId="8BB1CE87E27345ECA28BDFE873062CD5">
    <w:name w:val="8BB1CE87E27345ECA28BDFE873062CD5"/>
  </w:style>
  <w:style w:type="paragraph" w:customStyle="1" w:styleId="DE967B3C97BC46D791B58AF9D6411B09">
    <w:name w:val="DE967B3C97BC46D791B58AF9D6411B09"/>
  </w:style>
  <w:style w:type="paragraph" w:customStyle="1" w:styleId="EF0E5C152B064149A850515A1A8D7B34">
    <w:name w:val="EF0E5C152B064149A850515A1A8D7B34"/>
  </w:style>
  <w:style w:type="paragraph" w:customStyle="1" w:styleId="7C8AEDCA31D847788DBB5D85CD981F2E">
    <w:name w:val="7C8AEDCA31D847788DBB5D85CD981F2E"/>
  </w:style>
  <w:style w:type="paragraph" w:customStyle="1" w:styleId="B4A3B586B4B24EC891340725B80861D3">
    <w:name w:val="B4A3B586B4B24EC891340725B80861D3"/>
  </w:style>
  <w:style w:type="paragraph" w:customStyle="1" w:styleId="E88545B00EE7404EA48D49B7920C49D8">
    <w:name w:val="E88545B00EE7404EA48D49B7920C49D8"/>
  </w:style>
  <w:style w:type="paragraph" w:customStyle="1" w:styleId="C822E2E2D1B2451D96E84CFF4CDF0096">
    <w:name w:val="C822E2E2D1B2451D96E84CFF4CDF0096"/>
  </w:style>
  <w:style w:type="paragraph" w:customStyle="1" w:styleId="BA898D473EDB4BECAFE63A2AF5D502A7">
    <w:name w:val="BA898D473EDB4BECAFE63A2AF5D502A7"/>
  </w:style>
  <w:style w:type="paragraph" w:customStyle="1" w:styleId="CCAECD8726314DFAAC06DA1FAA92BE20">
    <w:name w:val="CCAECD8726314DFAAC06DA1FAA92BE20"/>
  </w:style>
  <w:style w:type="paragraph" w:customStyle="1" w:styleId="41E413CCABCB49918EDBEFF7AEFDFBC4">
    <w:name w:val="41E413CCABCB49918EDBEFF7AEFDFBC4"/>
  </w:style>
  <w:style w:type="paragraph" w:customStyle="1" w:styleId="D15CD2DEEA614BA8B6F6FF57F00536EA">
    <w:name w:val="D15CD2DEEA614BA8B6F6FF57F00536EA"/>
  </w:style>
  <w:style w:type="paragraph" w:customStyle="1" w:styleId="61A22D5C1B0D4202B33531659868269F">
    <w:name w:val="61A22D5C1B0D4202B33531659868269F"/>
  </w:style>
  <w:style w:type="paragraph" w:customStyle="1" w:styleId="220750C3DEAB4FAFA164A42283AE80A3">
    <w:name w:val="220750C3DEAB4FAFA164A42283AE80A3"/>
  </w:style>
  <w:style w:type="paragraph" w:customStyle="1" w:styleId="D1109365BB8C4CC3A198C9C9700840A2">
    <w:name w:val="D1109365BB8C4CC3A198C9C9700840A2"/>
  </w:style>
  <w:style w:type="paragraph" w:customStyle="1" w:styleId="F45230B4051942C699614DC7E4B69877">
    <w:name w:val="F45230B4051942C699614DC7E4B69877"/>
  </w:style>
  <w:style w:type="paragraph" w:customStyle="1" w:styleId="6E906915899549C9B76147298D12A630">
    <w:name w:val="6E906915899549C9B76147298D12A630"/>
  </w:style>
  <w:style w:type="paragraph" w:customStyle="1" w:styleId="E8B3AD973FB4434B9328A657043DF9E7">
    <w:name w:val="E8B3AD973FB4434B9328A657043DF9E7"/>
  </w:style>
  <w:style w:type="paragraph" w:customStyle="1" w:styleId="CB8BDC468EDA4BEB8AF22B55139E7FF1">
    <w:name w:val="CB8BDC468EDA4BEB8AF22B55139E7FF1"/>
  </w:style>
  <w:style w:type="paragraph" w:customStyle="1" w:styleId="5498BE25F8C140C5804F4260D00696EC">
    <w:name w:val="5498BE25F8C140C5804F4260D00696EC"/>
  </w:style>
  <w:style w:type="paragraph" w:customStyle="1" w:styleId="D97FFAE6469C410C9C9DDF1E9FA9F286">
    <w:name w:val="D97FFAE6469C410C9C9DDF1E9FA9F286"/>
  </w:style>
  <w:style w:type="paragraph" w:customStyle="1" w:styleId="6181BFD897604271AF70DF505ECBD2E5">
    <w:name w:val="6181BFD897604271AF70DF505ECBD2E5"/>
  </w:style>
  <w:style w:type="paragraph" w:customStyle="1" w:styleId="16BEF3DDCE71478C9662366F6D0AFDCF">
    <w:name w:val="16BEF3DDCE71478C9662366F6D0AFDCF"/>
  </w:style>
  <w:style w:type="paragraph" w:customStyle="1" w:styleId="C4CFA91053994182B7D095800B6DB2DA">
    <w:name w:val="C4CFA91053994182B7D095800B6DB2DA"/>
  </w:style>
  <w:style w:type="paragraph" w:customStyle="1" w:styleId="D3109630760F40ACAB5FB7B08361A4C1">
    <w:name w:val="D3109630760F40ACAB5FB7B08361A4C1"/>
  </w:style>
  <w:style w:type="paragraph" w:customStyle="1" w:styleId="0716140036DB42108FC66F413075472A">
    <w:name w:val="0716140036DB42108FC66F413075472A"/>
  </w:style>
  <w:style w:type="paragraph" w:customStyle="1" w:styleId="79B05F96F4264563BAA92426F73B16D1">
    <w:name w:val="79B05F96F4264563BAA92426F73B16D1"/>
  </w:style>
  <w:style w:type="paragraph" w:customStyle="1" w:styleId="94E206368D1747B299875485C8E6D44C">
    <w:name w:val="94E206368D1747B299875485C8E6D44C"/>
  </w:style>
  <w:style w:type="paragraph" w:customStyle="1" w:styleId="F7505B96B63D43E695F3F8728FE4DC45">
    <w:name w:val="F7505B96B63D43E695F3F8728FE4DC45"/>
  </w:style>
  <w:style w:type="paragraph" w:customStyle="1" w:styleId="3900A4C7B19C4827A45E6CA2A7CA05CE">
    <w:name w:val="3900A4C7B19C4827A45E6CA2A7CA05CE"/>
  </w:style>
  <w:style w:type="paragraph" w:customStyle="1" w:styleId="29E66EFC2D934AA49E08C1AA1F120645">
    <w:name w:val="29E66EFC2D934AA49E08C1AA1F120645"/>
  </w:style>
  <w:style w:type="paragraph" w:customStyle="1" w:styleId="A3DEC7FA8E164AED9602539637D5DFE0">
    <w:name w:val="A3DEC7FA8E164AED9602539637D5DFE0"/>
  </w:style>
  <w:style w:type="paragraph" w:customStyle="1" w:styleId="CD1EA8F4BEF74EEE8EC3D11F7D987B4B">
    <w:name w:val="CD1EA8F4BEF74EEE8EC3D11F7D987B4B"/>
  </w:style>
  <w:style w:type="paragraph" w:customStyle="1" w:styleId="5059BC7680AF498D8F42ED2C5FAFAF6F">
    <w:name w:val="5059BC7680AF498D8F42ED2C5FAFAF6F"/>
  </w:style>
  <w:style w:type="paragraph" w:customStyle="1" w:styleId="D02B58F7964E4EF6BD4261D461481327">
    <w:name w:val="D02B58F7964E4EF6BD4261D461481327"/>
  </w:style>
  <w:style w:type="paragraph" w:customStyle="1" w:styleId="44CD4EC53FAF4AA1B9D5C77FCE44DB16">
    <w:name w:val="44CD4EC53FAF4AA1B9D5C77FCE44DB16"/>
  </w:style>
  <w:style w:type="paragraph" w:customStyle="1" w:styleId="070423F08078424CA3AA30A83FDF10C6">
    <w:name w:val="070423F08078424CA3AA30A83FDF10C6"/>
  </w:style>
  <w:style w:type="paragraph" w:customStyle="1" w:styleId="218A5859A1C94359937449400D140EB1">
    <w:name w:val="218A5859A1C94359937449400D140EB1"/>
  </w:style>
  <w:style w:type="paragraph" w:customStyle="1" w:styleId="EC68DE0064844CD791249BFC5B1D5B40">
    <w:name w:val="EC68DE0064844CD791249BFC5B1D5B40"/>
  </w:style>
  <w:style w:type="paragraph" w:customStyle="1" w:styleId="69E69B323EB0487D8CDEE12B1EDF6C6E">
    <w:name w:val="69E69B323EB0487D8CDEE12B1EDF6C6E"/>
  </w:style>
  <w:style w:type="paragraph" w:customStyle="1" w:styleId="390C61FA642B4F98A646AEDFE377F139">
    <w:name w:val="390C61FA642B4F98A646AEDFE377F139"/>
  </w:style>
  <w:style w:type="paragraph" w:customStyle="1" w:styleId="02DBB78B33DF42DEA5BE02786BCFFA67">
    <w:name w:val="02DBB78B33DF42DEA5BE02786BCFFA67"/>
  </w:style>
  <w:style w:type="paragraph" w:customStyle="1" w:styleId="4B1F65503A3345109D0E64E81069734E">
    <w:name w:val="4B1F65503A3345109D0E64E81069734E"/>
  </w:style>
  <w:style w:type="paragraph" w:customStyle="1" w:styleId="9781D4B7609345D097F11FF0976FCF81">
    <w:name w:val="9781D4B7609345D097F11FF0976FCF81"/>
  </w:style>
  <w:style w:type="paragraph" w:customStyle="1" w:styleId="1807A3C29B1F4A34B1650DCD4EB54FBF">
    <w:name w:val="1807A3C29B1F4A34B1650DCD4EB54FBF"/>
  </w:style>
  <w:style w:type="paragraph" w:customStyle="1" w:styleId="32BF211438854E4397A8C25C2BACA21F">
    <w:name w:val="32BF211438854E4397A8C25C2BACA21F"/>
  </w:style>
  <w:style w:type="paragraph" w:customStyle="1" w:styleId="C5CE4387976A49339CF68F252314AA9F">
    <w:name w:val="C5CE4387976A49339CF68F252314AA9F"/>
  </w:style>
  <w:style w:type="paragraph" w:customStyle="1" w:styleId="7900A0685C6D422F9DAA4029F83D3065">
    <w:name w:val="7900A0685C6D422F9DAA4029F83D3065"/>
  </w:style>
  <w:style w:type="paragraph" w:customStyle="1" w:styleId="5971767517C048ABB739B8B1875E0932">
    <w:name w:val="5971767517C048ABB739B8B1875E0932"/>
  </w:style>
  <w:style w:type="paragraph" w:customStyle="1" w:styleId="64B7BF351C624DD59696A089998FFC32">
    <w:name w:val="64B7BF351C624DD59696A089998FFC32"/>
  </w:style>
  <w:style w:type="paragraph" w:customStyle="1" w:styleId="C3EC0178AF0E498EAD831C9F1091F6F9">
    <w:name w:val="C3EC0178AF0E498EAD831C9F1091F6F9"/>
  </w:style>
  <w:style w:type="paragraph" w:customStyle="1" w:styleId="5B93C80101FC46B5B4F0D5D65A8F7493">
    <w:name w:val="5B93C80101FC46B5B4F0D5D65A8F74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2024-08-01T08:49:00Z</dcterms:created>
  <dcterms:modified xsi:type="dcterms:W3CDTF">2024-08-01T08:49:00Z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